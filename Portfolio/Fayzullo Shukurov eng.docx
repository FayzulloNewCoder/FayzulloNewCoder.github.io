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3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7"/>
      </w:tblGrid>
      <w:tr w:rsidR="00184664" w:rsidRPr="003B3403" w:rsidTr="000F161F">
        <w:trPr>
          <w:jc w:val="center"/>
        </w:trPr>
        <w:tc>
          <w:tcPr>
            <w:tcW w:w="6007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03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6003"/>
            </w:tblGrid>
            <w:tr w:rsidR="00184664" w:rsidRPr="00060FDD" w:rsidTr="00060FDD">
              <w:trPr>
                <w:trHeight w:hRule="exact" w:val="5178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E576ED" w:rsidP="00CC7AD0">
                  <w:pPr>
                    <w:pStyle w:val="2"/>
                  </w:pPr>
                  <w:r>
                    <w:rPr>
                      <w:lang w:val="en-US"/>
                    </w:rPr>
                    <w:t>Skills</w:t>
                  </w:r>
                </w:p>
                <w:p w:rsidR="00184664" w:rsidRDefault="00E576ED" w:rsidP="00E576ED">
                  <w:pPr>
                    <w:pStyle w:val="3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Language:</w:t>
                  </w:r>
                </w:p>
                <w:p w:rsidR="00E576ED" w:rsidRPr="00E576ED" w:rsidRDefault="00E576ED" w:rsidP="00E576ED">
                  <w:pPr>
                    <w:pStyle w:val="3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lang w:val="en-US"/>
                    </w:rPr>
                    <w:t xml:space="preserve">Uzbek, Russian, English, Chinese </w:t>
                  </w:r>
                </w:p>
                <w:p w:rsidR="00E576ED" w:rsidRDefault="00E576ED" w:rsidP="00E576ED">
                  <w:pPr>
                    <w:pStyle w:val="3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Programming languages:</w:t>
                  </w:r>
                </w:p>
                <w:p w:rsidR="00443A8F" w:rsidRPr="00443A8F" w:rsidRDefault="00443A8F" w:rsidP="00E576ED">
                  <w:pPr>
                    <w:pStyle w:val="3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lang w:val="en-US"/>
                    </w:rPr>
                    <w:t>Python, JavaScript, Swift</w:t>
                  </w:r>
                </w:p>
                <w:p w:rsidR="00443A8F" w:rsidRDefault="00443A8F" w:rsidP="00443A8F">
                  <w:pPr>
                    <w:pStyle w:val="3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Microsoft Office:</w:t>
                  </w:r>
                </w:p>
                <w:p w:rsidR="00443A8F" w:rsidRPr="00443A8F" w:rsidRDefault="00443A8F" w:rsidP="00443A8F">
                  <w:pPr>
                    <w:pStyle w:val="3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lang w:val="en-US"/>
                    </w:rPr>
                    <w:t>Word, Excel, PowerPoint</w:t>
                  </w:r>
                </w:p>
                <w:p w:rsidR="00443A8F" w:rsidRDefault="00443A8F" w:rsidP="00443A8F">
                  <w:pPr>
                    <w:pStyle w:val="3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Other:</w:t>
                  </w:r>
                </w:p>
                <w:p w:rsidR="00443A8F" w:rsidRPr="00443A8F" w:rsidRDefault="00443A8F" w:rsidP="00443A8F">
                  <w:pPr>
                    <w:pStyle w:val="3"/>
                    <w:numPr>
                      <w:ilvl w:val="0"/>
                      <w:numId w:val="1"/>
                    </w:num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Blender 3d, Photoshop, Premier Pro, HTML, CSS</w:t>
                  </w:r>
                </w:p>
                <w:p w:rsidR="00443A8F" w:rsidRDefault="00443A8F" w:rsidP="00443A8F">
                  <w:pPr>
                    <w:pStyle w:val="3"/>
                    <w:jc w:val="left"/>
                    <w:rPr>
                      <w:lang w:val="en-US"/>
                    </w:rPr>
                  </w:pPr>
                </w:p>
                <w:p w:rsidR="00E576ED" w:rsidRPr="00443A8F" w:rsidRDefault="00443A8F" w:rsidP="00443A8F">
                  <w:pPr>
                    <w:pStyle w:val="3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have huge interests to programs</w:t>
                  </w:r>
                  <w:r w:rsidR="00060FDD">
                    <w:rPr>
                      <w:lang w:val="en-US"/>
                    </w:rPr>
                    <w:t xml:space="preserve"> and software </w:t>
                  </w:r>
                  <w:r>
                    <w:rPr>
                      <w:lang w:val="en-US"/>
                    </w:rPr>
                    <w:t xml:space="preserve">, I can easily learn any other programs.  </w:t>
                  </w:r>
                </w:p>
              </w:tc>
            </w:tr>
            <w:tr w:rsidR="00184664" w:rsidRPr="00060FDD" w:rsidTr="00060FDD">
              <w:trPr>
                <w:trHeight w:val="763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8C5AE1" w:rsidRDefault="00443A8F" w:rsidP="00CC7AD0">
                  <w:pPr>
                    <w:pStyle w:val="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 EXPERIENCE</w:t>
                  </w:r>
                </w:p>
                <w:p w:rsidR="00184664" w:rsidRDefault="00D27B72" w:rsidP="00CC7AD0">
                  <w:pPr>
                    <w:pStyle w:val="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Engineer of </w:t>
                  </w:r>
                  <w:r w:rsidR="003B3403" w:rsidRPr="00D27B72">
                    <w:rPr>
                      <w:lang w:val="en-US"/>
                    </w:rPr>
                    <w:t>Automatic Electric Meter Reading System</w:t>
                  </w:r>
                  <w:r w:rsidR="00184664" w:rsidRPr="008C5AE1">
                    <w:rPr>
                      <w:lang w:val="en-US" w:bidi="ru-RU"/>
                    </w:rPr>
                    <w:t xml:space="preserve"> | </w:t>
                  </w:r>
                  <w:r w:rsidR="00E576ED">
                    <w:rPr>
                      <w:lang w:val="en-US"/>
                    </w:rPr>
                    <w:t>Angren</w:t>
                  </w:r>
                  <w:r w:rsidR="00E576ED" w:rsidRPr="008C5AE1">
                    <w:rPr>
                      <w:lang w:val="en-US"/>
                    </w:rPr>
                    <w:t xml:space="preserve"> </w:t>
                  </w:r>
                  <w:r w:rsidR="00E576ED">
                    <w:rPr>
                      <w:lang w:val="en-US"/>
                    </w:rPr>
                    <w:t>Power</w:t>
                  </w:r>
                  <w:r w:rsidR="00E576ED" w:rsidRPr="008C5AE1">
                    <w:rPr>
                      <w:lang w:val="en-US"/>
                    </w:rPr>
                    <w:t xml:space="preserve"> </w:t>
                  </w:r>
                  <w:r w:rsidR="00E576ED">
                    <w:rPr>
                      <w:lang w:val="en-US"/>
                    </w:rPr>
                    <w:t>Plant</w:t>
                  </w:r>
                  <w:r w:rsidR="00184664" w:rsidRPr="008C5AE1">
                    <w:rPr>
                      <w:lang w:val="en-US" w:bidi="ru-RU"/>
                    </w:rPr>
                    <w:t xml:space="preserve"> | </w:t>
                  </w:r>
                  <w:r w:rsidR="00E576ED">
                    <w:rPr>
                      <w:lang w:val="en-US"/>
                    </w:rPr>
                    <w:t>2014-2016</w:t>
                  </w:r>
                </w:p>
                <w:p w:rsidR="00D27B72" w:rsidRDefault="00D27B72" w:rsidP="00CC7AD0">
                  <w:pPr>
                    <w:pStyle w:val="3"/>
                    <w:rPr>
                      <w:lang w:val="en-US"/>
                    </w:rPr>
                  </w:pPr>
                </w:p>
                <w:p w:rsidR="00D27B72" w:rsidRPr="008C5AE1" w:rsidRDefault="00D27B72" w:rsidP="00D27B72">
                  <w:pPr>
                    <w:pStyle w:val="3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 2014 I started work in Angren Power Plant, through all this period of time I gained a lot of experience. It was huge opportunity in my live. This work made a big bridge to my future.  </w:t>
                  </w:r>
                </w:p>
                <w:p w:rsidR="00184664" w:rsidRPr="008C5AE1" w:rsidRDefault="00184664" w:rsidP="00CC7AD0">
                  <w:pPr>
                    <w:rPr>
                      <w:lang w:val="en-US"/>
                    </w:rPr>
                  </w:pPr>
                </w:p>
                <w:p w:rsidR="00E576ED" w:rsidRDefault="00E576ED" w:rsidP="00D27B72">
                  <w:pPr>
                    <w:pStyle w:val="2"/>
                    <w:jc w:val="both"/>
                    <w:rPr>
                      <w:lang w:val="en-US"/>
                    </w:rPr>
                  </w:pPr>
                </w:p>
                <w:p w:rsidR="00184664" w:rsidRPr="00DC0BC6" w:rsidRDefault="00DC0BC6" w:rsidP="00CC7AD0">
                  <w:pPr>
                    <w:pStyle w:val="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 w:rsidR="00184664" w:rsidRDefault="00DC0BC6" w:rsidP="00CC7AD0">
                  <w:pPr>
                    <w:pStyle w:val="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Secondary Special College</w:t>
                  </w:r>
                  <w:r w:rsidR="00184664" w:rsidRPr="00DC0BC6">
                    <w:rPr>
                      <w:lang w:val="en-US" w:bidi="ru-RU"/>
                    </w:rPr>
                    <w:t xml:space="preserve"> | </w:t>
                  </w:r>
                  <w:r>
                    <w:rPr>
                      <w:lang w:val="en-US"/>
                    </w:rPr>
                    <w:t>2014</w:t>
                  </w:r>
                  <w:r w:rsidR="00184664" w:rsidRPr="00DC0BC6">
                    <w:rPr>
                      <w:lang w:val="en-US" w:bidi="ru-RU"/>
                    </w:rPr>
                    <w:t xml:space="preserve"> |</w:t>
                  </w:r>
                  <w:r w:rsidR="0040329F">
                    <w:rPr>
                      <w:lang w:val="en-US" w:bidi="ru-RU"/>
                    </w:rPr>
                    <w:t>Angren Computer and</w:t>
                  </w:r>
                  <w:r w:rsidR="00184664" w:rsidRPr="00DC0BC6">
                    <w:rPr>
                      <w:lang w:val="en-US" w:bidi="ru-RU"/>
                    </w:rPr>
                    <w:t xml:space="preserve"> </w:t>
                  </w:r>
                  <w:r>
                    <w:rPr>
                      <w:lang w:val="en-US"/>
                    </w:rPr>
                    <w:t>I</w:t>
                  </w:r>
                  <w:r w:rsidRPr="00DC0BC6">
                    <w:rPr>
                      <w:lang w:val="en-US"/>
                    </w:rPr>
                    <w:t xml:space="preserve">nformation </w:t>
                  </w:r>
                  <w:r>
                    <w:rPr>
                      <w:lang w:val="en-US"/>
                    </w:rPr>
                    <w:t>T</w:t>
                  </w:r>
                  <w:r w:rsidRPr="00DC0BC6">
                    <w:rPr>
                      <w:lang w:val="en-US"/>
                    </w:rPr>
                    <w:t>echnolog</w:t>
                  </w:r>
                  <w:r w:rsidR="0040329F">
                    <w:rPr>
                      <w:lang w:val="en-US"/>
                    </w:rPr>
                    <w:t>ies</w:t>
                  </w:r>
                  <w:r w:rsidRPr="00DC0BC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</w:t>
                  </w:r>
                  <w:r w:rsidRPr="00DC0BC6">
                    <w:rPr>
                      <w:lang w:val="en-US"/>
                    </w:rPr>
                    <w:t xml:space="preserve">rofessional </w:t>
                  </w:r>
                  <w:r>
                    <w:rPr>
                      <w:lang w:val="en-US"/>
                    </w:rPr>
                    <w:t>C</w:t>
                  </w:r>
                  <w:r w:rsidRPr="00DC0BC6">
                    <w:rPr>
                      <w:lang w:val="en-US"/>
                    </w:rPr>
                    <w:t>ollege</w:t>
                  </w:r>
                </w:p>
                <w:p w:rsidR="0037223D" w:rsidRDefault="0037223D" w:rsidP="00CC7AD0">
                  <w:pPr>
                    <w:pStyle w:val="3"/>
                    <w:rPr>
                      <w:lang w:val="en-US"/>
                    </w:rPr>
                  </w:pPr>
                </w:p>
                <w:p w:rsidR="0037223D" w:rsidRPr="00DC0BC6" w:rsidRDefault="0037223D" w:rsidP="0037223D">
                  <w:pPr>
                    <w:pStyle w:val="3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After finishing school, I decided go to study for </w:t>
                  </w:r>
                  <w:r w:rsidR="0040329F">
                    <w:rPr>
                      <w:lang w:val="en-US"/>
                    </w:rPr>
                    <w:t xml:space="preserve">Electro </w:t>
                  </w:r>
                  <w:r w:rsidR="00705438">
                    <w:rPr>
                      <w:lang w:val="en-US"/>
                    </w:rPr>
                    <w:t>power engineering</w:t>
                  </w:r>
                  <w:r>
                    <w:rPr>
                      <w:lang w:val="en-US"/>
                    </w:rPr>
                    <w:t xml:space="preserve">, from 2011 to 2014 I studied Angren </w:t>
                  </w:r>
                  <w:r w:rsidR="0040329F">
                    <w:rPr>
                      <w:lang w:val="en-US"/>
                    </w:rPr>
                    <w:t xml:space="preserve">Computer and </w:t>
                  </w:r>
                  <w:r>
                    <w:rPr>
                      <w:lang w:val="en-US"/>
                    </w:rPr>
                    <w:t>Information Technolog</w:t>
                  </w:r>
                  <w:r w:rsidR="0040329F">
                    <w:rPr>
                      <w:lang w:val="en-US"/>
                    </w:rPr>
                    <w:t>ies</w:t>
                  </w:r>
                  <w:r>
                    <w:rPr>
                      <w:lang w:val="en-US"/>
                    </w:rPr>
                    <w:t xml:space="preserve"> Professional College.   </w:t>
                  </w:r>
                </w:p>
                <w:p w:rsidR="004670DD" w:rsidRDefault="004670DD" w:rsidP="00443A8F">
                  <w:pPr>
                    <w:rPr>
                      <w:lang w:val="en-US"/>
                    </w:rPr>
                  </w:pPr>
                </w:p>
                <w:p w:rsidR="00D27B72" w:rsidRDefault="00D27B72" w:rsidP="00443A8F">
                  <w:pPr>
                    <w:rPr>
                      <w:lang w:val="en-US"/>
                    </w:rPr>
                  </w:pPr>
                </w:p>
                <w:p w:rsidR="00D27B72" w:rsidRDefault="00D27B72" w:rsidP="00443A8F">
                  <w:pPr>
                    <w:rPr>
                      <w:lang w:val="en-US"/>
                    </w:rPr>
                  </w:pPr>
                </w:p>
                <w:p w:rsidR="00D27B72" w:rsidRDefault="00D27B72" w:rsidP="00443A8F">
                  <w:pPr>
                    <w:rPr>
                      <w:lang w:val="en-US"/>
                    </w:rPr>
                  </w:pPr>
                </w:p>
                <w:p w:rsidR="00D27B72" w:rsidRDefault="00D27B72" w:rsidP="00443A8F">
                  <w:pPr>
                    <w:rPr>
                      <w:lang w:val="en-US"/>
                    </w:rPr>
                  </w:pPr>
                </w:p>
                <w:p w:rsidR="00D27B72" w:rsidRPr="008C5AE1" w:rsidRDefault="00D27B72" w:rsidP="00D27B72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:rsidR="00184664" w:rsidRPr="008C5AE1" w:rsidRDefault="00184664" w:rsidP="00CC7AD0">
            <w:pPr>
              <w:rPr>
                <w:lang w:val="en-US"/>
              </w:rPr>
            </w:pPr>
          </w:p>
        </w:tc>
        <w:tc>
          <w:tcPr>
            <w:tcW w:w="4317" w:type="dxa"/>
            <w:tcBorders>
              <w:left w:val="single" w:sz="12" w:space="0" w:color="FFD556" w:themeColor="accent1"/>
            </w:tcBorders>
          </w:tcPr>
          <w:tbl>
            <w:tblPr>
              <w:tblpPr w:leftFromText="180" w:rightFromText="180" w:vertAnchor="page" w:horzAnchor="margin" w:tblpY="2510"/>
              <w:tblOverlap w:val="never"/>
              <w:tblW w:w="4989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8"/>
            </w:tblGrid>
            <w:tr w:rsidR="00184664" w:rsidRPr="00060FDD" w:rsidTr="008C5AE1">
              <w:trPr>
                <w:trHeight w:hRule="exact" w:val="280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51703C" w:rsidRDefault="00CA65EB" w:rsidP="0051703C">
                  <w:pPr>
                    <w:pStyle w:val="3"/>
                    <w:jc w:val="both"/>
                    <w:rPr>
                      <w:lang w:val="en-US"/>
                    </w:rPr>
                  </w:pPr>
                  <w:r w:rsidRPr="0051703C">
                    <w:rPr>
                      <w:lang w:val="en-US"/>
                    </w:rPr>
                    <w:t>Throughout my life, my goals have changed and amended many times. As I grow older, I can see a bigger picture. Although I can't tell you what my life goals were at 5, 13, or 16 years old today, I think I have a very clear idea. My own lifelong goal is to be optimistic and gain wisdom from every experience I encounter</w:t>
                  </w:r>
                </w:p>
              </w:tc>
            </w:tr>
            <w:tr w:rsidR="00184664" w:rsidRPr="00A85B6F" w:rsidTr="008C5AE1">
              <w:trPr>
                <w:trHeight w:val="4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9"/>
                    <w:gridCol w:w="1779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E26594F" wp14:editId="003D2550">
                                  <wp:extent cx="329184" cy="329184"/>
                                  <wp:effectExtent l="0" t="0" r="0" b="0"/>
                                  <wp:docPr id="6" name="Группа 322" descr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161EC62" id="Группа 322" o:spid="_x0000_s1026" alt="Значок электронной почты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7pY5RRAwAAIk3AAAOAAAA&#13;&#10;AAAAAAAAAAAAAC4CAABkcnMvZTJvRG9jLnhtbFBLAQItABQABgAIAAAAIQDbJ8Nc3AAAAAgBAAAP&#13;&#10;AAAAAAAAAAAAAAAAAJ4OAABkcnMvZG93bnJldi54bWxQSwUGAAAAAAQABADzAAAApw8AAAAA&#13;&#10;">
                                  <v:oval id="Овал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4CD19F8" wp14:editId="0B6A29DF">
                                  <wp:extent cx="329184" cy="329184"/>
                                  <wp:effectExtent l="0" t="0" r="0" b="0"/>
                                  <wp:docPr id="304" name="Группа 303" descr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F8B0C64" id="Группа 303" o:spid="_x0000_s1026" alt="Значок телефона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">
                                  <v:oval id="Овал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51703C" w:rsidP="00CC7AD0">
                        <w:r>
                          <w:rPr>
                            <w:lang w:val="en-US"/>
                          </w:rPr>
                          <w:t>fayzulloshukurov@mail.ru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51703C" w:rsidP="00CC7AD0">
                        <w:r>
                          <w:rPr>
                            <w:lang w:val="en-US"/>
                          </w:rPr>
                          <w:t>+998 99 481 15 45</w: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51703C" w:rsidP="00CC7AD0">
                        <w:pPr>
                          <w:pStyle w:val="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E85634C" wp14:editId="3E3F3ECA">
                              <wp:extent cx="401817" cy="401817"/>
                              <wp:effectExtent l="0" t="0" r="5080" b="5080"/>
                              <wp:docPr id="24" name="Рисунок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we-chat-icon-12.jpg.pn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5618" cy="4256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51703C" w:rsidP="00CC7AD0">
                        <w:pPr>
                          <w:pStyle w:val="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950913" wp14:editId="1A89D979">
                              <wp:extent cx="395191" cy="395191"/>
                              <wp:effectExtent l="0" t="0" r="0" b="0"/>
                              <wp:docPr id="25" name="Рисунок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" name="qq-icon-18.jpg.pn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2059" cy="4120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51703C" w:rsidP="00CC7AD0">
                        <w:r w:rsidRPr="00EE3E81">
                          <w:rPr>
                            <w:sz w:val="18"/>
                            <w:szCs w:val="18"/>
                            <w:lang w:eastAsia="zh-CN"/>
                          </w:rPr>
                          <w:t>132 0520 6863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51703C" w:rsidP="00CC7AD0">
                        <w:r w:rsidRPr="0051703C">
                          <w:t>2254137699</w:t>
                        </w:r>
                      </w:p>
                    </w:tc>
                  </w:tr>
                </w:tbl>
                <w:p w:rsidR="00184664" w:rsidRPr="00A85B6F" w:rsidRDefault="00184664" w:rsidP="00CC7AD0"/>
              </w:tc>
            </w:tr>
            <w:tr w:rsidR="00184664" w:rsidRPr="00060FDD" w:rsidTr="0037223D">
              <w:trPr>
                <w:trHeight w:val="499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E576ED" w:rsidRDefault="00E576ED" w:rsidP="004670DD">
                  <w:pPr>
                    <w:pStyle w:val="3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</w:p>
                <w:p w:rsidR="00E576ED" w:rsidRDefault="00E576ED" w:rsidP="00E576ED">
                  <w:pPr>
                    <w:pStyle w:val="3"/>
                    <w:jc w:val="both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</w:p>
                <w:p w:rsidR="00443A8F" w:rsidRDefault="00443A8F" w:rsidP="004670DD">
                  <w:pPr>
                    <w:pStyle w:val="3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</w:p>
                <w:p w:rsidR="00443A8F" w:rsidRDefault="00443A8F" w:rsidP="004670DD">
                  <w:pPr>
                    <w:pStyle w:val="3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</w:p>
                <w:p w:rsidR="00443A8F" w:rsidRDefault="00443A8F" w:rsidP="004670DD">
                  <w:pPr>
                    <w:pStyle w:val="3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</w:p>
                <w:p w:rsidR="00E576ED" w:rsidRDefault="00E576ED" w:rsidP="004670DD">
                  <w:pPr>
                    <w:pStyle w:val="3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  <w:r w:rsidRPr="00E576ED"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  <w:t xml:space="preserve">PUBLIC EXPERIENCE </w:t>
                  </w:r>
                </w:p>
                <w:p w:rsidR="00E576ED" w:rsidRDefault="00E576ED" w:rsidP="004670DD">
                  <w:pPr>
                    <w:pStyle w:val="3"/>
                    <w:rPr>
                      <w:b w:val="0"/>
                      <w:caps/>
                      <w:spacing w:val="50"/>
                      <w:sz w:val="26"/>
                      <w:szCs w:val="26"/>
                      <w:lang w:val="en-US"/>
                    </w:rPr>
                  </w:pPr>
                </w:p>
                <w:p w:rsidR="004670DD" w:rsidRPr="00E576ED" w:rsidRDefault="00E576ED" w:rsidP="00E576ED">
                  <w:pPr>
                    <w:pStyle w:val="3"/>
                    <w:jc w:val="both"/>
                    <w:rPr>
                      <w:lang w:val="en-US"/>
                    </w:rPr>
                  </w:pPr>
                  <w:r w:rsidRPr="00E576ED">
                    <w:rPr>
                      <w:lang w:val="en-US"/>
                    </w:rPr>
                    <w:t>From 2011 to 2014 in the Angren Vocational College of Information Technology, I became (Youth Union) "Youth Union" Angren city leader.</w:t>
                  </w:r>
                  <w:r>
                    <w:rPr>
                      <w:lang w:val="en-US"/>
                    </w:rPr>
                    <w:t xml:space="preserve"> During all this time I gained a lot of experience, especially leading.  </w:t>
                  </w:r>
                </w:p>
              </w:tc>
            </w:tr>
          </w:tbl>
          <w:p w:rsidR="00184664" w:rsidRPr="00E576ED" w:rsidRDefault="00176076" w:rsidP="00CC7AD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81100" cy="15748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G_0083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8C1" w:rsidRPr="00E576ED" w:rsidRDefault="00BA68C1" w:rsidP="00D27B72">
      <w:pPr>
        <w:pStyle w:val="a9"/>
        <w:jc w:val="both"/>
        <w:rPr>
          <w:lang w:val="en-US"/>
        </w:rPr>
      </w:pPr>
    </w:p>
    <w:sectPr w:rsidR="00BA68C1" w:rsidRPr="00E576ED" w:rsidSect="00D27B72">
      <w:footerReference w:type="default" r:id="rId10"/>
      <w:pgSz w:w="11906" w:h="16838" w:code="9"/>
      <w:pgMar w:top="794" w:right="794" w:bottom="587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7307" w:rsidRDefault="00537307" w:rsidP="008B2920">
      <w:pPr>
        <w:spacing w:after="0" w:line="240" w:lineRule="auto"/>
      </w:pPr>
      <w:r>
        <w:separator/>
      </w:r>
    </w:p>
  </w:endnote>
  <w:endnote w:type="continuationSeparator" w:id="0">
    <w:p w:rsidR="00537307" w:rsidRDefault="0053730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7307" w:rsidRDefault="00537307" w:rsidP="008B2920">
      <w:pPr>
        <w:spacing w:after="0" w:line="240" w:lineRule="auto"/>
      </w:pPr>
      <w:r>
        <w:separator/>
      </w:r>
    </w:p>
  </w:footnote>
  <w:footnote w:type="continuationSeparator" w:id="0">
    <w:p w:rsidR="00537307" w:rsidRDefault="00537307" w:rsidP="008B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588E"/>
    <w:multiLevelType w:val="hybridMultilevel"/>
    <w:tmpl w:val="5E846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EB"/>
    <w:rsid w:val="000243D1"/>
    <w:rsid w:val="00042491"/>
    <w:rsid w:val="00057F04"/>
    <w:rsid w:val="00060FDD"/>
    <w:rsid w:val="000A378C"/>
    <w:rsid w:val="000F161F"/>
    <w:rsid w:val="0010042F"/>
    <w:rsid w:val="00135C2C"/>
    <w:rsid w:val="00142F58"/>
    <w:rsid w:val="00153ED4"/>
    <w:rsid w:val="00176076"/>
    <w:rsid w:val="00184664"/>
    <w:rsid w:val="001C7765"/>
    <w:rsid w:val="001F60D3"/>
    <w:rsid w:val="0020741F"/>
    <w:rsid w:val="002270F2"/>
    <w:rsid w:val="0027115C"/>
    <w:rsid w:val="00293B83"/>
    <w:rsid w:val="002E1D8F"/>
    <w:rsid w:val="0037223D"/>
    <w:rsid w:val="00386359"/>
    <w:rsid w:val="00390414"/>
    <w:rsid w:val="003B3403"/>
    <w:rsid w:val="003E1711"/>
    <w:rsid w:val="0040329F"/>
    <w:rsid w:val="00443A8F"/>
    <w:rsid w:val="0045425A"/>
    <w:rsid w:val="00463A38"/>
    <w:rsid w:val="004670DD"/>
    <w:rsid w:val="0048346B"/>
    <w:rsid w:val="004D37CC"/>
    <w:rsid w:val="004E4CA5"/>
    <w:rsid w:val="00502D70"/>
    <w:rsid w:val="00510920"/>
    <w:rsid w:val="0051703C"/>
    <w:rsid w:val="00517626"/>
    <w:rsid w:val="00537307"/>
    <w:rsid w:val="00543161"/>
    <w:rsid w:val="005B0E81"/>
    <w:rsid w:val="00630D36"/>
    <w:rsid w:val="006A3CE7"/>
    <w:rsid w:val="006E5FD2"/>
    <w:rsid w:val="006F1734"/>
    <w:rsid w:val="00705438"/>
    <w:rsid w:val="00774A8A"/>
    <w:rsid w:val="00781D13"/>
    <w:rsid w:val="00783C41"/>
    <w:rsid w:val="00787503"/>
    <w:rsid w:val="00792967"/>
    <w:rsid w:val="007E7032"/>
    <w:rsid w:val="00833359"/>
    <w:rsid w:val="008425A1"/>
    <w:rsid w:val="00853CE2"/>
    <w:rsid w:val="00860491"/>
    <w:rsid w:val="00887A77"/>
    <w:rsid w:val="008B2920"/>
    <w:rsid w:val="008B2DF7"/>
    <w:rsid w:val="008C5AE1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CA65EB"/>
    <w:rsid w:val="00D2689C"/>
    <w:rsid w:val="00D27B72"/>
    <w:rsid w:val="00D97FFA"/>
    <w:rsid w:val="00DA6442"/>
    <w:rsid w:val="00DC0BC6"/>
    <w:rsid w:val="00DF6A6F"/>
    <w:rsid w:val="00E20402"/>
    <w:rsid w:val="00E27B07"/>
    <w:rsid w:val="00E576ED"/>
    <w:rsid w:val="00E928A3"/>
    <w:rsid w:val="00EC2660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0C3CA"/>
  <w15:chartTrackingRefBased/>
  <w15:docId w15:val="{9C896E2A-C494-084A-B1C8-9E3F59F1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aa/Library/Containers/com.microsoft.Word/Data/Library/Application%20Support/Microsoft/Office/16.0/DTS/ru-RU%7b5D200CF1-9F90-0744-AE9B-1CBD894ACD1B%7d/%7bB62AAC62-551D-B743-A653-93A0CB328D34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{B62AAC62-551D-B743-A653-93A0CB328D34}tf16392742.dotx</Template>
  <TotalTime>71</TotalTime>
  <Pages>1</Pages>
  <Words>218</Words>
  <Characters>1297</Characters>
  <Application>Microsoft Office Word</Application>
  <DocSecurity>0</DocSecurity>
  <Lines>81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fayzulloshukurov@mail.ru</cp:lastModifiedBy>
  <cp:revision>10</cp:revision>
  <cp:lastPrinted>2016-06-29T01:32:00Z</cp:lastPrinted>
  <dcterms:created xsi:type="dcterms:W3CDTF">2020-07-09T10:55:00Z</dcterms:created>
  <dcterms:modified xsi:type="dcterms:W3CDTF">2020-07-13T09:40:00Z</dcterms:modified>
</cp:coreProperties>
</file>